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FAC6" w14:textId="77777777" w:rsidR="004704C5" w:rsidRPr="000E3174" w:rsidRDefault="002D2A66">
      <w:pPr>
        <w:pStyle w:val="Title"/>
        <w:rPr>
          <w:color w:val="FF0000"/>
          <w:sz w:val="72"/>
          <w:szCs w:val="72"/>
          <w:u w:val="single"/>
        </w:rPr>
      </w:pPr>
      <w:r w:rsidRPr="000E3174">
        <w:rPr>
          <w:color w:val="FF0000"/>
          <w:sz w:val="72"/>
          <w:szCs w:val="72"/>
          <w:u w:val="single"/>
        </w:rPr>
        <w:t>Coding for Pocket PC</w:t>
      </w:r>
    </w:p>
    <w:p w14:paraId="13714EDB" w14:textId="77777777" w:rsidR="004704C5" w:rsidRPr="00E443B0" w:rsidRDefault="002D2A66">
      <w:pPr>
        <w:pStyle w:val="Heading1"/>
        <w:rPr>
          <w:u w:val="single"/>
        </w:rPr>
      </w:pPr>
      <w:r w:rsidRPr="00E443B0">
        <w:rPr>
          <w:u w:val="single"/>
        </w:rPr>
        <w:t>Code to get the output on LCD Screen</w:t>
      </w:r>
    </w:p>
    <w:p w14:paraId="2F7EA709" w14:textId="7C0CE357" w:rsidR="00EB3047" w:rsidRPr="000914D3" w:rsidRDefault="00EB3047">
      <w:pPr>
        <w:pStyle w:val="TitleChar"/>
        <w:shd w:val="clear" w:color="auto" w:fill="FFFFFF"/>
        <w:divId w:val="1092774742"/>
        <w:rPr>
          <w:b/>
          <w:color w:val="000000"/>
          <w:sz w:val="21"/>
          <w:szCs w:val="21"/>
        </w:rPr>
      </w:pPr>
      <w:r w:rsidRPr="000914D3">
        <w:rPr>
          <w:b/>
          <w:color w:val="000000"/>
          <w:sz w:val="21"/>
          <w:szCs w:val="21"/>
        </w:rPr>
        <w:t xml:space="preserve">sudo rm -rf LCD-show </w:t>
      </w:r>
    </w:p>
    <w:p w14:paraId="6B06FDB3" w14:textId="77777777" w:rsidR="00EB3047" w:rsidRPr="000914D3" w:rsidRDefault="00EB3047">
      <w:pPr>
        <w:pStyle w:val="TitleChar"/>
        <w:shd w:val="clear" w:color="auto" w:fill="FFFFFF"/>
        <w:divId w:val="1092774742"/>
        <w:rPr>
          <w:b/>
          <w:color w:val="000000"/>
          <w:sz w:val="21"/>
          <w:szCs w:val="21"/>
        </w:rPr>
      </w:pPr>
      <w:r w:rsidRPr="000914D3">
        <w:rPr>
          <w:b/>
          <w:color w:val="000000"/>
          <w:sz w:val="21"/>
          <w:szCs w:val="21"/>
        </w:rPr>
        <w:t xml:space="preserve">git clone https://github.com/goodtft/LCD-show.git </w:t>
      </w:r>
    </w:p>
    <w:p w14:paraId="5683D0D6" w14:textId="77777777" w:rsidR="00EB3047" w:rsidRPr="000914D3" w:rsidRDefault="00EB3047">
      <w:pPr>
        <w:pStyle w:val="TitleChar"/>
        <w:shd w:val="clear" w:color="auto" w:fill="FFFFFF"/>
        <w:divId w:val="1092774742"/>
        <w:rPr>
          <w:b/>
          <w:color w:val="000000"/>
          <w:sz w:val="21"/>
          <w:szCs w:val="21"/>
        </w:rPr>
      </w:pPr>
      <w:r w:rsidRPr="000914D3">
        <w:rPr>
          <w:b/>
          <w:color w:val="000000"/>
          <w:sz w:val="21"/>
          <w:szCs w:val="21"/>
        </w:rPr>
        <w:t xml:space="preserve">chmod -R 755 LCD-show </w:t>
      </w:r>
    </w:p>
    <w:p w14:paraId="15F15772" w14:textId="4B4CF2E2" w:rsidR="00EB3047" w:rsidRPr="000914D3" w:rsidRDefault="00EB3047">
      <w:pPr>
        <w:pStyle w:val="TitleChar"/>
        <w:shd w:val="clear" w:color="auto" w:fill="FFFFFF"/>
        <w:divId w:val="1092774742"/>
        <w:rPr>
          <w:b/>
          <w:color w:val="000000"/>
          <w:sz w:val="21"/>
          <w:szCs w:val="21"/>
        </w:rPr>
      </w:pPr>
      <w:r w:rsidRPr="000914D3">
        <w:rPr>
          <w:b/>
          <w:color w:val="000000"/>
          <w:sz w:val="21"/>
          <w:szCs w:val="21"/>
        </w:rPr>
        <w:t>cd LCD-show/</w:t>
      </w:r>
    </w:p>
    <w:p w14:paraId="34E12B8A" w14:textId="3D432D28" w:rsidR="00EB3047" w:rsidRPr="000914D3" w:rsidRDefault="00EB3047">
      <w:pPr>
        <w:pStyle w:val="TitleChar"/>
        <w:shd w:val="clear" w:color="auto" w:fill="FFFFFF"/>
        <w:divId w:val="1092774742"/>
        <w:rPr>
          <w:b/>
          <w:color w:val="000000"/>
          <w:sz w:val="21"/>
          <w:szCs w:val="21"/>
        </w:rPr>
      </w:pPr>
      <w:r w:rsidRPr="000914D3">
        <w:rPr>
          <w:b/>
          <w:color w:val="000000"/>
          <w:sz w:val="21"/>
          <w:szCs w:val="21"/>
        </w:rPr>
        <w:t>sudo ./LCD35-show</w:t>
      </w:r>
    </w:p>
    <w:p w14:paraId="588EDC5C" w14:textId="572F67BB" w:rsidR="004704C5" w:rsidRDefault="00BF72CC">
      <w:r>
        <w:rPr>
          <w:noProof/>
        </w:rPr>
        <w:drawing>
          <wp:anchor distT="0" distB="0" distL="114300" distR="114300" simplePos="0" relativeHeight="251659264" behindDoc="0" locked="0" layoutInCell="1" allowOverlap="1" wp14:anchorId="5C6EBA0E" wp14:editId="7EF9714A">
            <wp:simplePos x="0" y="0"/>
            <wp:positionH relativeFrom="column">
              <wp:posOffset>991235</wp:posOffset>
            </wp:positionH>
            <wp:positionV relativeFrom="paragraph">
              <wp:posOffset>224790</wp:posOffset>
            </wp:positionV>
            <wp:extent cx="4742180" cy="2667635"/>
            <wp:effectExtent l="171450" t="171450" r="229870" b="22796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26676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B660C" w14:textId="5A76B087" w:rsidR="00BE7B9F" w:rsidRDefault="00BE7B9F"/>
    <w:p w14:paraId="2F5F531B" w14:textId="78614369" w:rsidR="00ED6EB4" w:rsidRPr="00E443B0" w:rsidRDefault="00ED6EB4" w:rsidP="00F05450">
      <w:pPr>
        <w:pStyle w:val="Heading1"/>
        <w:rPr>
          <w:u w:val="single"/>
        </w:rPr>
      </w:pPr>
      <w:r w:rsidRPr="00E443B0">
        <w:rPr>
          <w:u w:val="single"/>
        </w:rPr>
        <w:t xml:space="preserve">Code to get </w:t>
      </w:r>
      <w:r w:rsidRPr="00E443B0">
        <w:rPr>
          <w:u w:val="single"/>
        </w:rPr>
        <w:t>on-screen keyboard</w:t>
      </w:r>
    </w:p>
    <w:p w14:paraId="165F008A" w14:textId="58D636D7" w:rsidR="00BE7B9F" w:rsidRPr="006378AF" w:rsidRDefault="00855AFF">
      <w:pPr>
        <w:rPr>
          <w:b/>
          <w:color w:val="000000" w:themeColor="text1"/>
        </w:rPr>
      </w:pPr>
      <w:r w:rsidRPr="000914D3">
        <w:rPr>
          <w:b/>
          <w:color w:val="000000" w:themeColor="text1"/>
        </w:rPr>
        <w:t>sudo apt-get install matchbox-keyboard</w:t>
      </w:r>
      <w:bookmarkStart w:id="0" w:name="_GoBack"/>
      <w:bookmarkEnd w:id="0"/>
    </w:p>
    <w:sectPr w:rsidR="00BE7B9F" w:rsidRPr="006378AF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12385" w14:textId="77777777" w:rsidR="002D2A66" w:rsidRDefault="002D2A66">
      <w:pPr>
        <w:spacing w:after="0" w:line="240" w:lineRule="auto"/>
      </w:pPr>
      <w:r>
        <w:separator/>
      </w:r>
    </w:p>
  </w:endnote>
  <w:endnote w:type="continuationSeparator" w:id="0">
    <w:p w14:paraId="09020B1E" w14:textId="77777777" w:rsidR="002D2A66" w:rsidRDefault="002D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4163D" w14:textId="77777777" w:rsidR="004704C5" w:rsidRDefault="00A643A3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BE330" w14:textId="77777777" w:rsidR="002D2A66" w:rsidRDefault="002D2A66">
      <w:pPr>
        <w:spacing w:after="0" w:line="240" w:lineRule="auto"/>
      </w:pPr>
      <w:r>
        <w:separator/>
      </w:r>
    </w:p>
  </w:footnote>
  <w:footnote w:type="continuationSeparator" w:id="0">
    <w:p w14:paraId="39A943C1" w14:textId="77777777" w:rsidR="002D2A66" w:rsidRDefault="002D2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2E3CF4"/>
    <w:multiLevelType w:val="hybridMultilevel"/>
    <w:tmpl w:val="4CB67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66"/>
    <w:rsid w:val="00015110"/>
    <w:rsid w:val="000914D3"/>
    <w:rsid w:val="000E3174"/>
    <w:rsid w:val="002D2A66"/>
    <w:rsid w:val="0033215A"/>
    <w:rsid w:val="004704C5"/>
    <w:rsid w:val="00473BC4"/>
    <w:rsid w:val="006378AF"/>
    <w:rsid w:val="006A62EF"/>
    <w:rsid w:val="00851E3F"/>
    <w:rsid w:val="00852C32"/>
    <w:rsid w:val="00855AFF"/>
    <w:rsid w:val="009325CE"/>
    <w:rsid w:val="00B31A5B"/>
    <w:rsid w:val="00BE7B9F"/>
    <w:rsid w:val="00BF72CC"/>
    <w:rsid w:val="00CC1F5C"/>
    <w:rsid w:val="00DB5B79"/>
    <w:rsid w:val="00E443B0"/>
    <w:rsid w:val="00EB3047"/>
    <w:rsid w:val="00ED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F59DA"/>
  <w15:chartTrackingRefBased/>
  <w15:docId w15:val="{45DA35BD-2B8D-0243-A218-3F9D7432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57C9C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50637D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4472C4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4472C4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4472C4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4472C4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50637D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50637D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50637D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4472C4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4472C4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72C4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4472C4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4472C4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7C9C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50637D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7C9C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50637D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50637D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7C9C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7C9C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B31A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1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F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F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F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F5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F5C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7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FF312A9-2C8D-CA43-8F85-25EA9C0A3AEC%7dtf50002001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{4FF312A9-2C8D-CA43-8F85-25EA9C0A3AEC}tf50002001.dotx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abmi9119@gmail.com</dc:creator>
  <cp:keywords/>
  <dc:description/>
  <cp:lastModifiedBy>abmi9119@gmail.com</cp:lastModifiedBy>
  <cp:revision>2</cp:revision>
  <dcterms:created xsi:type="dcterms:W3CDTF">2018-11-26T11:31:00Z</dcterms:created>
  <dcterms:modified xsi:type="dcterms:W3CDTF">2018-11-26T11:31:00Z</dcterms:modified>
</cp:coreProperties>
</file>